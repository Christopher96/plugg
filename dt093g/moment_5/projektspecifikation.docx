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23099" w14:textId="11DF35E0" w:rsidR="008D7EA3" w:rsidRDefault="0079406F" w:rsidP="0079406F">
      <w:pPr>
        <w:pStyle w:val="Date"/>
      </w:pPr>
      <w:r>
        <w:t>2016-12-24</w:t>
      </w:r>
      <w:bookmarkStart w:id="0" w:name="_GoBack"/>
      <w:bookmarkEnd w:id="0"/>
    </w:p>
    <w:p w14:paraId="7ECF42BB" w14:textId="77777777" w:rsidR="008D7EA3" w:rsidRDefault="000B6D29" w:rsidP="000B6D29">
      <w:pPr>
        <w:pStyle w:val="Title"/>
      </w:pPr>
      <w:r>
        <w:t>PROJEKTSPECIFIKATION</w:t>
      </w:r>
    </w:p>
    <w:p w14:paraId="70400860" w14:textId="77777777" w:rsidR="000B6D29" w:rsidRPr="000B6D29" w:rsidRDefault="000B6D29" w:rsidP="000B6D29">
      <w:pPr>
        <w:pStyle w:val="Title"/>
        <w:rPr>
          <w:sz w:val="28"/>
          <w:szCs w:val="28"/>
        </w:rPr>
      </w:pPr>
      <w:r w:rsidRPr="000B6D29">
        <w:rPr>
          <w:sz w:val="28"/>
          <w:szCs w:val="28"/>
        </w:rPr>
        <w:t>WEBBUTVECKLING II</w:t>
      </w:r>
      <w:r>
        <w:rPr>
          <w:sz w:val="28"/>
          <w:szCs w:val="28"/>
        </w:rPr>
        <w:t>, MOMENT 5</w:t>
      </w:r>
    </w:p>
    <w:p w14:paraId="7ECA11C5" w14:textId="6970B46F" w:rsidR="00452BAA" w:rsidRDefault="00452BAA" w:rsidP="00452BAA">
      <w:pPr>
        <w:pStyle w:val="Heading1"/>
      </w:pPr>
      <w:r>
        <w:t>Syfte</w:t>
      </w:r>
    </w:p>
    <w:p w14:paraId="104A8923" w14:textId="55F87478" w:rsidR="00452BAA" w:rsidRDefault="00452BAA" w:rsidP="00452BAA">
      <w:r>
        <w:t>Detta projekt görs i syfte för att lära sig skriva en bra och strukturerad källkod i främst PHP och SQL men också för att koppla dem till de andra språken. Att kunna använda en databas i ett praktiskt syfte och skapa den är ett viktigt moment i projektet.</w:t>
      </w:r>
    </w:p>
    <w:p w14:paraId="77A3C6CC" w14:textId="474B4C28" w:rsidR="009102DE" w:rsidRDefault="009102DE" w:rsidP="009102DE">
      <w:pPr>
        <w:pStyle w:val="Heading1"/>
      </w:pPr>
      <w:r>
        <w:t>Utföring</w:t>
      </w:r>
    </w:p>
    <w:p w14:paraId="03E808BC" w14:textId="513A20DD" w:rsidR="009102DE" w:rsidRDefault="009102DE" w:rsidP="009102DE">
      <w:r>
        <w:t>För att genomföra projektet behöver det göras i en speciell ordning för att det ska bli lättare att få en bra struktur.</w:t>
      </w:r>
    </w:p>
    <w:p w14:paraId="2D31C4F5" w14:textId="1AD99F3B" w:rsidR="008D7EA3" w:rsidRDefault="000B6D29" w:rsidP="000B6D29">
      <w:pPr>
        <w:pStyle w:val="Heading3"/>
      </w:pPr>
      <w:r>
        <w:t xml:space="preserve">Skapa ett </w:t>
      </w:r>
      <w:r w:rsidR="009B66CB">
        <w:t>gränssnitt</w:t>
      </w:r>
      <w:r>
        <w:t xml:space="preserve"> för applikationen som gör att man kan enkelt kan göra de ändamål som den är till för. Detta skrivs i HTML för formulär och grundläggande struktur och CSS för styling och utseende. </w:t>
      </w:r>
      <w:r w:rsidR="00C14E44">
        <w:t>Smarta ID och klassnamn används för att kunna lätt göra ändringar och återanvända kod.</w:t>
      </w:r>
    </w:p>
    <w:p w14:paraId="695DB0AF" w14:textId="7970117F" w:rsidR="00C14E44" w:rsidRDefault="00C14E44" w:rsidP="00AE5FDD">
      <w:pPr>
        <w:pStyle w:val="Heading3"/>
      </w:pPr>
      <w:r>
        <w:t xml:space="preserve">Koppla ihop </w:t>
      </w:r>
      <w:r w:rsidR="009B66CB">
        <w:t>gränssnittet med PHP som</w:t>
      </w:r>
      <w:r w:rsidR="00AE5FDD" w:rsidRPr="00AE5FDD">
        <w:t xml:space="preserve"> </w:t>
      </w:r>
      <w:r w:rsidR="00AE5FDD">
        <w:t>primärt</w:t>
      </w:r>
      <w:r w:rsidR="009B66CB">
        <w:t xml:space="preserve"> skrivs </w:t>
      </w:r>
      <w:r w:rsidR="00AE5FDD">
        <w:t>i objekt orienterad programmering</w:t>
      </w:r>
      <w:r w:rsidR="00136268">
        <w:t>.</w:t>
      </w:r>
    </w:p>
    <w:p w14:paraId="4A5026EE" w14:textId="0CAA3997" w:rsidR="009B66CB" w:rsidRDefault="009B66CB" w:rsidP="009B66CB">
      <w:pPr>
        <w:pStyle w:val="Heading3"/>
      </w:pPr>
      <w:r>
        <w:t xml:space="preserve">Skriva SQL frågor i PHP </w:t>
      </w:r>
      <w:r w:rsidR="00AE5FDD">
        <w:t>metoder för att kunna hämta och lagra data i databasen</w:t>
      </w:r>
      <w:r w:rsidR="00136268">
        <w:t>.</w:t>
      </w:r>
    </w:p>
    <w:p w14:paraId="2F770292" w14:textId="31809A84" w:rsidR="00452BAA" w:rsidRDefault="009102DE" w:rsidP="00452BAA">
      <w:pPr>
        <w:pStyle w:val="Heading1"/>
      </w:pPr>
      <w:r>
        <w:t>Rapport</w:t>
      </w:r>
    </w:p>
    <w:p w14:paraId="6E325B05" w14:textId="489792A7" w:rsidR="00136268" w:rsidRDefault="009102DE" w:rsidP="009102DE">
      <w:r>
        <w:t>Under projektets gång skall en överskridande rapportering skrivas för att det ska underlätta vid den slutliga rapportskrivningen. När projektet är klart så skall anteckningarna och slutresultatet analyseras och därefter skrivs en mer genomgående rapport.</w:t>
      </w:r>
    </w:p>
    <w:p w14:paraId="7CD955EC" w14:textId="5C507E05" w:rsidR="009102DE" w:rsidRDefault="00C04C63" w:rsidP="00C04C63">
      <w:pPr>
        <w:ind w:left="0" w:firstLine="360"/>
      </w:pPr>
      <w:r>
        <w:t>Rapporteringen</w:t>
      </w:r>
      <w:r w:rsidR="009102DE">
        <w:t xml:space="preserve"> kommer</w:t>
      </w:r>
      <w:r>
        <w:t xml:space="preserve"> bestå av följande</w:t>
      </w:r>
      <w:r w:rsidR="004071E3">
        <w:t xml:space="preserve"> delar</w:t>
      </w:r>
      <w:r w:rsidR="009102DE">
        <w:t>:</w:t>
      </w:r>
    </w:p>
    <w:p w14:paraId="45D0CFE8" w14:textId="75B39977" w:rsidR="009102DE" w:rsidRDefault="00C04C63" w:rsidP="00C04C63">
      <w:pPr>
        <w:pStyle w:val="Heading3"/>
      </w:pPr>
      <w:r>
        <w:t>Inledning/Sammanfattning</w:t>
      </w:r>
    </w:p>
    <w:p w14:paraId="76C4BE3C" w14:textId="4FF717DA" w:rsidR="009102DE" w:rsidRDefault="00C04C63" w:rsidP="00C04C63">
      <w:pPr>
        <w:pStyle w:val="Heading3"/>
      </w:pPr>
      <w:r>
        <w:t>Utförande/Metod/Utvecklingsmiljö</w:t>
      </w:r>
    </w:p>
    <w:p w14:paraId="7269315C" w14:textId="6C4D2B30" w:rsidR="009102DE" w:rsidRDefault="00C04C63" w:rsidP="001F0B9B">
      <w:pPr>
        <w:pStyle w:val="Heading3"/>
      </w:pPr>
      <w:r>
        <w:t>Analys/Resultat</w:t>
      </w:r>
    </w:p>
    <w:p w14:paraId="600EBAAC" w14:textId="77777777" w:rsidR="009102DE" w:rsidRDefault="009102DE" w:rsidP="009102DE">
      <w:pPr>
        <w:pStyle w:val="Heading1"/>
      </w:pPr>
      <w:r>
        <w:t>Mål</w:t>
      </w:r>
    </w:p>
    <w:p w14:paraId="03BC0B6B" w14:textId="0808FEBA" w:rsidR="009102DE" w:rsidRDefault="009102DE" w:rsidP="00F16D1F">
      <w:r>
        <w:t xml:space="preserve">Målet är att få en komplett objekt orienterad applikation som funkar väl med databas och gränssnitt, den ska vara lättnavigerad, funktionell och ej ha några buggar. </w:t>
      </w:r>
    </w:p>
    <w:sectPr w:rsidR="009102DE">
      <w:footerReference w:type="default" r:id="rId7"/>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3A1C2" w14:textId="77777777" w:rsidR="00AF7EA6" w:rsidRDefault="00AF7EA6">
      <w:pPr>
        <w:spacing w:after="0" w:line="240" w:lineRule="auto"/>
      </w:pPr>
      <w:r>
        <w:separator/>
      </w:r>
    </w:p>
    <w:p w14:paraId="5C6163D8" w14:textId="77777777" w:rsidR="00AF7EA6" w:rsidRDefault="00AF7EA6"/>
  </w:endnote>
  <w:endnote w:type="continuationSeparator" w:id="0">
    <w:p w14:paraId="7F6BD873" w14:textId="77777777" w:rsidR="00AF7EA6" w:rsidRDefault="00AF7EA6">
      <w:pPr>
        <w:spacing w:after="0" w:line="240" w:lineRule="auto"/>
      </w:pPr>
      <w:r>
        <w:continuationSeparator/>
      </w:r>
    </w:p>
    <w:p w14:paraId="675BB361" w14:textId="77777777" w:rsidR="00AF7EA6" w:rsidRDefault="00AF7E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491EC" w14:textId="77777777" w:rsidR="008D7EA3" w:rsidRDefault="00412D93">
    <w:pPr>
      <w:pStyle w:val="Footer"/>
    </w:pPr>
    <w:r>
      <w:fldChar w:fldCharType="begin"/>
    </w:r>
    <w:r>
      <w:instrText xml:space="preserve"> PAGE   \* MERGEFORMAT </w:instrText>
    </w:r>
    <w:r>
      <w:fldChar w:fldCharType="separate"/>
    </w:r>
    <w:r w:rsidR="00F16D1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8E125" w14:textId="77777777" w:rsidR="00AF7EA6" w:rsidRDefault="00AF7EA6">
      <w:pPr>
        <w:spacing w:after="0" w:line="240" w:lineRule="auto"/>
      </w:pPr>
      <w:r>
        <w:separator/>
      </w:r>
    </w:p>
    <w:p w14:paraId="7F624D23" w14:textId="77777777" w:rsidR="00AF7EA6" w:rsidRDefault="00AF7EA6"/>
  </w:footnote>
  <w:footnote w:type="continuationSeparator" w:id="0">
    <w:p w14:paraId="2E4018D0" w14:textId="77777777" w:rsidR="00AF7EA6" w:rsidRDefault="00AF7EA6">
      <w:pPr>
        <w:spacing w:after="0" w:line="240" w:lineRule="auto"/>
      </w:pPr>
      <w:r>
        <w:continuationSeparator/>
      </w:r>
    </w:p>
    <w:p w14:paraId="6C04A4D3" w14:textId="77777777" w:rsidR="00AF7EA6" w:rsidRDefault="00AF7EA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29"/>
    <w:rsid w:val="000B6D29"/>
    <w:rsid w:val="00136268"/>
    <w:rsid w:val="002A13B2"/>
    <w:rsid w:val="00316128"/>
    <w:rsid w:val="004071E3"/>
    <w:rsid w:val="00412D93"/>
    <w:rsid w:val="00452BAA"/>
    <w:rsid w:val="0079406F"/>
    <w:rsid w:val="008D7EA3"/>
    <w:rsid w:val="009102DE"/>
    <w:rsid w:val="009B66CB"/>
    <w:rsid w:val="00AE5FDD"/>
    <w:rsid w:val="00AF7EA6"/>
    <w:rsid w:val="00C04C63"/>
    <w:rsid w:val="00C14E44"/>
    <w:rsid w:val="00DA1015"/>
    <w:rsid w:val="00F16D1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6E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2D93"/>
    <w:rPr>
      <w:lang w:val="sv-SE"/>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dmin/Library/Containers/com.microsoft.Word/Data/Library/Caches/1053/TM10002082/Skapa%20en%20disposition.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Skapa en disposition.dotx</Template>
  <TotalTime>40</TotalTime>
  <Pages>1</Pages>
  <Words>217</Words>
  <Characters>1243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Gauffin</dc:creator>
  <cp:keywords/>
  <dc:description/>
  <cp:lastModifiedBy>Christopher Gauffin</cp:lastModifiedBy>
  <cp:revision>12</cp:revision>
  <dcterms:created xsi:type="dcterms:W3CDTF">2016-12-23T16:41:00Z</dcterms:created>
  <dcterms:modified xsi:type="dcterms:W3CDTF">2016-12-24T15:06:00Z</dcterms:modified>
</cp:coreProperties>
</file>